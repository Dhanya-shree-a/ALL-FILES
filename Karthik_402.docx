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91554" w14:textId="77777777" w:rsidR="00B84486" w:rsidRPr="00B84486" w:rsidRDefault="00B84486" w:rsidP="00EA2625">
      <w:pPr>
        <w:pStyle w:val="Space"/>
      </w:pPr>
    </w:p>
    <w:p w14:paraId="7B7427C1" w14:textId="1B1938B7" w:rsidR="00F247DE" w:rsidRPr="00B84486" w:rsidRDefault="00490F15" w:rsidP="006B04B2">
      <w:pPr>
        <w:pStyle w:val="Title"/>
      </w:pPr>
      <w:r>
        <w:t>karthik A</w:t>
      </w:r>
    </w:p>
    <w:p w14:paraId="32261B37" w14:textId="24B3C611" w:rsidR="00B0165F" w:rsidRPr="00210467" w:rsidRDefault="00490F15" w:rsidP="00E5133F">
      <w:pPr>
        <w:pStyle w:val="Subtitle"/>
        <w:rPr>
          <w:color w:val="auto"/>
        </w:rPr>
      </w:pPr>
      <w:r w:rsidRPr="00210467">
        <w:rPr>
          <w:color w:val="auto"/>
        </w:rPr>
        <w:t>Electronics and Telicommunication Engneering</w:t>
      </w:r>
    </w:p>
    <w:p w14:paraId="7AEEC972" w14:textId="269894F9" w:rsidR="00EF270B" w:rsidRPr="00210467" w:rsidRDefault="00490F15" w:rsidP="00E5133F">
      <w:pPr>
        <w:rPr>
          <w:color w:val="auto"/>
        </w:rPr>
      </w:pPr>
      <w:r w:rsidRPr="00210467">
        <w:rPr>
          <w:color w:val="auto"/>
        </w:rPr>
        <w:t xml:space="preserve">9901164956 </w:t>
      </w:r>
      <w:r w:rsidR="000164ED" w:rsidRPr="00210467">
        <w:rPr>
          <w:color w:val="auto"/>
        </w:rPr>
        <w:t>|</w:t>
      </w:r>
      <w:r w:rsidRPr="00210467">
        <w:rPr>
          <w:color w:val="auto"/>
        </w:rPr>
        <w:t xml:space="preserve">   </w:t>
      </w:r>
      <w:hyperlink r:id="rId10" w:history="1">
        <w:r w:rsidR="00210467" w:rsidRPr="00210467">
          <w:rPr>
            <w:rStyle w:val="Hyperlink"/>
            <w:color w:val="auto"/>
          </w:rPr>
          <w:t>akarthik001</w:t>
        </w:r>
        <w:r w:rsidR="00210467" w:rsidRPr="00210467">
          <w:rPr>
            <w:rStyle w:val="Hyperlink"/>
            <w:color w:val="auto"/>
          </w:rPr>
          <w:t>1</w:t>
        </w:r>
        <w:r w:rsidR="00210467" w:rsidRPr="00210467">
          <w:rPr>
            <w:rStyle w:val="Hyperlink"/>
            <w:color w:val="auto"/>
          </w:rPr>
          <w:t>@gmail.com</w:t>
        </w:r>
      </w:hyperlink>
      <w:r w:rsidR="00210467" w:rsidRPr="00210467">
        <w:rPr>
          <w:color w:val="auto"/>
        </w:rPr>
        <w:t xml:space="preserve"> | Puttur, D.K </w:t>
      </w:r>
      <w:r w:rsidR="000164ED" w:rsidRPr="00210467">
        <w:rPr>
          <w:color w:val="auto"/>
        </w:rPr>
        <w:t xml:space="preserve">| </w:t>
      </w:r>
      <w:r w:rsidR="00210467" w:rsidRPr="00210467">
        <w:rPr>
          <w:color w:val="auto"/>
        </w:rPr>
        <w:t xml:space="preserve"> </w:t>
      </w:r>
    </w:p>
    <w:p w14:paraId="35B30AA8" w14:textId="77777777" w:rsidR="00311408" w:rsidRPr="00210467" w:rsidRDefault="00311408" w:rsidP="00311408">
      <w:pPr>
        <w:pBdr>
          <w:bottom w:val="single" w:sz="8" w:space="1" w:color="auto"/>
        </w:pBdr>
        <w:spacing w:line="240" w:lineRule="auto"/>
        <w:rPr>
          <w:rFonts w:ascii="Open Sans" w:hAnsi="Open Sans" w:cs="Open Sans"/>
          <w:color w:val="auto"/>
          <w:sz w:val="8"/>
          <w:szCs w:val="8"/>
        </w:rPr>
      </w:pPr>
    </w:p>
    <w:p w14:paraId="30ACACC5" w14:textId="77777777" w:rsidR="00311408" w:rsidRPr="00311408" w:rsidRDefault="00311408" w:rsidP="00EF270B">
      <w:pPr>
        <w:spacing w:line="240" w:lineRule="auto"/>
        <w:rPr>
          <w:rFonts w:ascii="Open Sans" w:hAnsi="Open Sans" w:cs="Open Sans"/>
          <w:color w:val="3A3A3A" w:themeColor="background2" w:themeShade="40"/>
          <w:sz w:val="14"/>
          <w:szCs w:val="14"/>
        </w:rPr>
      </w:pPr>
    </w:p>
    <w:p w14:paraId="6B6CBDF5" w14:textId="77777777" w:rsidR="000164ED" w:rsidRPr="000164ED" w:rsidRDefault="000164ED" w:rsidP="000164ED">
      <w:pPr>
        <w:pStyle w:val="Heading1"/>
      </w:pPr>
      <w:r w:rsidRPr="000164ED">
        <w:t>Career Summary</w:t>
      </w:r>
    </w:p>
    <w:p w14:paraId="7CC80A92" w14:textId="2D66B8DA" w:rsidR="000164ED" w:rsidRPr="002E1332" w:rsidRDefault="00490F15" w:rsidP="00EA2625">
      <w:pPr>
        <w:pStyle w:val="Space"/>
        <w:rPr>
          <w:color w:val="auto"/>
          <w:sz w:val="24"/>
          <w:szCs w:val="24"/>
        </w:rPr>
      </w:pPr>
      <w:r w:rsidRPr="002E1332">
        <w:rPr>
          <w:color w:val="auto"/>
          <w:sz w:val="24"/>
          <w:szCs w:val="24"/>
        </w:rPr>
        <w:t xml:space="preserve">I am a passionate Electronics and Telecommunication Engineering student with strong knowledge in circuit design, embedded systems, and communication technologies. Skilled in using tools like MATLAB, Multisim, and </w:t>
      </w:r>
      <w:r w:rsidRPr="002E1332">
        <w:rPr>
          <w:color w:val="auto"/>
          <w:sz w:val="24"/>
          <w:szCs w:val="24"/>
        </w:rPr>
        <w:t>HFSS, I</w:t>
      </w:r>
      <w:r w:rsidRPr="002E1332">
        <w:rPr>
          <w:color w:val="auto"/>
          <w:sz w:val="24"/>
          <w:szCs w:val="24"/>
        </w:rPr>
        <w:t xml:space="preserve"> have hands-on experience through projects involving microcontrollers, IoT, and wireless communication. I am eager to apply my technical skills and innovative thinking to solve real-world problems in industries like telecommunications, embedded systems, and networking, while continuously learning and growing in my career.</w:t>
      </w:r>
    </w:p>
    <w:p w14:paraId="3A39A9BB" w14:textId="77777777" w:rsidR="00490F15" w:rsidRPr="00EA2625" w:rsidRDefault="00490F15" w:rsidP="00EA2625">
      <w:pPr>
        <w:pStyle w:val="Space"/>
      </w:pPr>
    </w:p>
    <w:p w14:paraId="214A84D1" w14:textId="500DD9F8" w:rsidR="000164ED" w:rsidRPr="000164ED" w:rsidRDefault="000164ED" w:rsidP="000164ED">
      <w:pPr>
        <w:pStyle w:val="Heading1"/>
      </w:pPr>
      <w:r w:rsidRPr="000164ED">
        <w:t xml:space="preserve">Education </w:t>
      </w:r>
    </w:p>
    <w:p w14:paraId="42D6107B" w14:textId="4704D8AF" w:rsidR="000164ED" w:rsidRPr="00210467" w:rsidRDefault="003D500A" w:rsidP="000164ED">
      <w:pPr>
        <w:pStyle w:val="List"/>
        <w:rPr>
          <w:color w:val="auto"/>
        </w:rPr>
      </w:pPr>
      <w:r w:rsidRPr="00210467">
        <w:rPr>
          <w:color w:val="auto"/>
        </w:rPr>
        <w:t>Diploma in Electronics</w:t>
      </w:r>
      <w:r w:rsidRPr="00210467">
        <w:rPr>
          <w:color w:val="auto"/>
        </w:rPr>
        <w:t xml:space="preserve"> and Communication</w:t>
      </w:r>
      <w:r w:rsidR="000164ED" w:rsidRPr="00210467">
        <w:rPr>
          <w:color w:val="auto"/>
        </w:rPr>
        <w:tab/>
        <w:t>20</w:t>
      </w:r>
      <w:r w:rsidRPr="00210467">
        <w:rPr>
          <w:color w:val="auto"/>
        </w:rPr>
        <w:t>23</w:t>
      </w:r>
    </w:p>
    <w:p w14:paraId="5F07F965" w14:textId="2454DB86" w:rsidR="003D500A" w:rsidRPr="00210467" w:rsidRDefault="003D500A" w:rsidP="000164ED">
      <w:pPr>
        <w:pStyle w:val="List"/>
        <w:rPr>
          <w:color w:val="auto"/>
        </w:rPr>
      </w:pPr>
      <w:r w:rsidRPr="00210467">
        <w:rPr>
          <w:color w:val="auto"/>
        </w:rPr>
        <w:t>Vivekanand Polytechnic collage, Puttur</w:t>
      </w:r>
    </w:p>
    <w:p w14:paraId="66E5F516" w14:textId="3E43E0B6" w:rsidR="003D500A" w:rsidRPr="00210467" w:rsidRDefault="003D500A" w:rsidP="000164ED">
      <w:pPr>
        <w:pStyle w:val="List"/>
        <w:rPr>
          <w:color w:val="auto"/>
        </w:rPr>
      </w:pPr>
      <w:r w:rsidRPr="00210467">
        <w:rPr>
          <w:color w:val="auto"/>
        </w:rPr>
        <w:t>CGPA: 9.16</w:t>
      </w:r>
    </w:p>
    <w:p w14:paraId="411EAD6F" w14:textId="4D1075EA" w:rsidR="003D500A" w:rsidRPr="00210467" w:rsidRDefault="003D500A" w:rsidP="000164ED">
      <w:pPr>
        <w:pStyle w:val="List"/>
        <w:rPr>
          <w:color w:val="auto"/>
        </w:rPr>
      </w:pPr>
      <w:r w:rsidRPr="00210467">
        <w:rPr>
          <w:color w:val="auto"/>
        </w:rPr>
        <w:t xml:space="preserve"> </w:t>
      </w:r>
    </w:p>
    <w:p w14:paraId="29430E42" w14:textId="78A3461F" w:rsidR="000164ED" w:rsidRPr="00210467" w:rsidRDefault="003D500A" w:rsidP="000164ED">
      <w:pPr>
        <w:pStyle w:val="List"/>
        <w:rPr>
          <w:color w:val="auto"/>
        </w:rPr>
      </w:pPr>
      <w:r w:rsidRPr="00210467">
        <w:rPr>
          <w:color w:val="auto"/>
        </w:rPr>
        <w:t xml:space="preserve">Electronic and Telecommunication Engineering </w:t>
      </w:r>
      <w:r w:rsidRPr="00210467">
        <w:rPr>
          <w:color w:val="auto"/>
        </w:rPr>
        <w:tab/>
      </w:r>
      <w:r w:rsidR="000164ED" w:rsidRPr="00210467">
        <w:rPr>
          <w:color w:val="auto"/>
        </w:rPr>
        <w:t>20</w:t>
      </w:r>
      <w:r w:rsidRPr="00210467">
        <w:rPr>
          <w:color w:val="auto"/>
        </w:rPr>
        <w:t>26</w:t>
      </w:r>
    </w:p>
    <w:p w14:paraId="0C6CA7FA" w14:textId="0E3B6C6B" w:rsidR="003D500A" w:rsidRPr="00210467" w:rsidRDefault="003D500A" w:rsidP="000164ED">
      <w:pPr>
        <w:pStyle w:val="List"/>
        <w:rPr>
          <w:color w:val="auto"/>
        </w:rPr>
      </w:pPr>
      <w:r w:rsidRPr="00210467">
        <w:rPr>
          <w:color w:val="auto"/>
        </w:rPr>
        <w:t>MS Ramaiah Institute of Technology, Bangalore</w:t>
      </w:r>
    </w:p>
    <w:p w14:paraId="563292E2" w14:textId="483CFF64" w:rsidR="003D500A" w:rsidRPr="00210467" w:rsidRDefault="003D500A" w:rsidP="000164ED">
      <w:pPr>
        <w:pStyle w:val="List"/>
        <w:rPr>
          <w:color w:val="auto"/>
        </w:rPr>
      </w:pPr>
      <w:r w:rsidRPr="00210467">
        <w:rPr>
          <w:color w:val="auto"/>
        </w:rPr>
        <w:t>CGPA:7.50</w:t>
      </w:r>
    </w:p>
    <w:p w14:paraId="0B2359A8" w14:textId="77777777" w:rsidR="003D500A" w:rsidRDefault="003D500A" w:rsidP="00491853">
      <w:pPr>
        <w:pStyle w:val="Heading1"/>
      </w:pPr>
    </w:p>
    <w:p w14:paraId="4A407A70" w14:textId="40B8C326" w:rsidR="000164ED" w:rsidRPr="00491853" w:rsidRDefault="000164ED" w:rsidP="00491853">
      <w:pPr>
        <w:pStyle w:val="Heading1"/>
      </w:pPr>
      <w:r w:rsidRPr="00491853">
        <w:t>Technical Skills</w:t>
      </w:r>
    </w:p>
    <w:p w14:paraId="26A5FC8C" w14:textId="5E7CEB75" w:rsidR="000164ED" w:rsidRPr="00210467" w:rsidRDefault="003D500A" w:rsidP="00EE1630">
      <w:pPr>
        <w:rPr>
          <w:color w:val="auto"/>
        </w:rPr>
      </w:pPr>
      <w:r w:rsidRPr="00210467">
        <w:rPr>
          <w:color w:val="auto"/>
        </w:rPr>
        <w:t xml:space="preserve">Programming Language: C, C++, PYTHON, Assembly </w:t>
      </w:r>
      <w:proofErr w:type="spellStart"/>
      <w:proofErr w:type="gramStart"/>
      <w:r w:rsidRPr="00210467">
        <w:rPr>
          <w:color w:val="auto"/>
        </w:rPr>
        <w:t>language,PLC</w:t>
      </w:r>
      <w:proofErr w:type="spellEnd"/>
      <w:proofErr w:type="gramEnd"/>
    </w:p>
    <w:p w14:paraId="33F9DBB2" w14:textId="518D446B" w:rsidR="003D500A" w:rsidRPr="00210467" w:rsidRDefault="003D500A" w:rsidP="00EE1630">
      <w:pPr>
        <w:rPr>
          <w:color w:val="auto"/>
        </w:rPr>
      </w:pPr>
      <w:r w:rsidRPr="00210467">
        <w:rPr>
          <w:color w:val="auto"/>
        </w:rPr>
        <w:t xml:space="preserve">Database: SQL </w:t>
      </w:r>
    </w:p>
    <w:p w14:paraId="79300D88" w14:textId="7729C3D1" w:rsidR="003D500A" w:rsidRPr="00210467" w:rsidRDefault="003D500A" w:rsidP="00EE1630">
      <w:pPr>
        <w:rPr>
          <w:color w:val="auto"/>
        </w:rPr>
      </w:pPr>
      <w:r w:rsidRPr="00210467">
        <w:rPr>
          <w:color w:val="auto"/>
        </w:rPr>
        <w:t>Front-end Technology: HTML, CSS, JavaScript</w:t>
      </w:r>
    </w:p>
    <w:p w14:paraId="5A9FCB92" w14:textId="77777777" w:rsidR="003D500A" w:rsidRPr="00EE1630" w:rsidRDefault="003D500A" w:rsidP="00EE1630"/>
    <w:p w14:paraId="48D642E0" w14:textId="77777777" w:rsidR="000164ED" w:rsidRPr="000164ED" w:rsidRDefault="000164ED" w:rsidP="00EA2625">
      <w:pPr>
        <w:pStyle w:val="Space"/>
      </w:pPr>
    </w:p>
    <w:p w14:paraId="5ED0782B" w14:textId="4C6746CB" w:rsidR="000164ED" w:rsidRPr="00EA2625" w:rsidRDefault="003D500A" w:rsidP="00EA2625">
      <w:pPr>
        <w:pStyle w:val="Heading1"/>
      </w:pPr>
      <w:r>
        <w:t>INTERSHIP EXPERIENCE</w:t>
      </w:r>
    </w:p>
    <w:p w14:paraId="7E9EFFEE" w14:textId="2D75648B" w:rsidR="000164ED" w:rsidRPr="00210467" w:rsidRDefault="002E1332" w:rsidP="000164ED">
      <w:pPr>
        <w:pStyle w:val="List"/>
        <w:rPr>
          <w:color w:val="auto"/>
        </w:rPr>
      </w:pPr>
      <w:r w:rsidRPr="00210467">
        <w:rPr>
          <w:rStyle w:val="Emphasis"/>
          <w:color w:val="auto"/>
        </w:rPr>
        <w:t>Leak Test Pannel Using PLC</w:t>
      </w:r>
      <w:r w:rsidR="000164ED" w:rsidRPr="00210467">
        <w:rPr>
          <w:rStyle w:val="Emphasis"/>
          <w:color w:val="auto"/>
        </w:rPr>
        <w:t xml:space="preserve"> </w:t>
      </w:r>
      <w:r w:rsidR="000164ED" w:rsidRPr="00210467">
        <w:rPr>
          <w:color w:val="auto"/>
        </w:rPr>
        <w:tab/>
      </w:r>
      <w:r w:rsidRPr="00210467">
        <w:rPr>
          <w:color w:val="auto"/>
        </w:rPr>
        <w:t>Sep 2024-Oct 2024</w:t>
      </w:r>
    </w:p>
    <w:p w14:paraId="3F306ACB" w14:textId="1789999F" w:rsidR="00A15AAE" w:rsidRPr="00210467" w:rsidRDefault="00A15AAE" w:rsidP="000164ED">
      <w:pPr>
        <w:pStyle w:val="List"/>
        <w:rPr>
          <w:color w:val="auto"/>
        </w:rPr>
      </w:pPr>
      <w:r w:rsidRPr="00210467">
        <w:rPr>
          <w:color w:val="auto"/>
        </w:rPr>
        <w:t xml:space="preserve">Company name: Central Manufacturing Technology Institute, Bangalore </w:t>
      </w:r>
    </w:p>
    <w:p w14:paraId="3F5070EF" w14:textId="221C3983" w:rsidR="002E1332" w:rsidRPr="00210467" w:rsidRDefault="00A15AAE" w:rsidP="000164ED">
      <w:pPr>
        <w:pStyle w:val="List"/>
        <w:rPr>
          <w:color w:val="auto"/>
        </w:rPr>
      </w:pPr>
      <w:r w:rsidRPr="00210467">
        <w:rPr>
          <w:color w:val="auto"/>
        </w:rPr>
        <w:t>Description:</w:t>
      </w:r>
    </w:p>
    <w:p w14:paraId="42127120" w14:textId="6FF59D34" w:rsidR="000164ED" w:rsidRPr="00210467" w:rsidRDefault="002E1332" w:rsidP="00EE1630">
      <w:pPr>
        <w:pStyle w:val="ListBullet"/>
        <w:rPr>
          <w:color w:val="auto"/>
        </w:rPr>
      </w:pPr>
      <w:r w:rsidRPr="00210467">
        <w:rPr>
          <w:color w:val="auto"/>
        </w:rPr>
        <w:t xml:space="preserve">This project involves designing and implementing a leak test panel using differential pressure measurement and Programmable Logic Controllers (PLCs). </w:t>
      </w:r>
    </w:p>
    <w:p w14:paraId="6B69B8CC" w14:textId="31757074" w:rsidR="002E1332" w:rsidRPr="00210467" w:rsidRDefault="002E1332" w:rsidP="002E1332">
      <w:pPr>
        <w:pStyle w:val="ListBullet"/>
        <w:rPr>
          <w:color w:val="auto"/>
          <w:lang w:val="en-IN" w:eastAsia="en-IN"/>
        </w:rPr>
      </w:pPr>
      <w:r w:rsidRPr="00210467">
        <w:rPr>
          <w:color w:val="auto"/>
          <w:lang w:val="en-IN" w:eastAsia="en-IN"/>
        </w:rPr>
        <w:t xml:space="preserve">It will </w:t>
      </w:r>
      <w:r w:rsidRPr="00210467">
        <w:rPr>
          <w:b/>
          <w:bCs/>
          <w:color w:val="auto"/>
          <w:lang w:val="en-IN" w:eastAsia="en-IN"/>
        </w:rPr>
        <w:t>test parts for leaks</w:t>
      </w:r>
      <w:r w:rsidRPr="00210467">
        <w:rPr>
          <w:color w:val="auto"/>
          <w:lang w:val="en-IN" w:eastAsia="en-IN"/>
        </w:rPr>
        <w:t xml:space="preserve"> by checking if air pressure drops inside a closed system.</w:t>
      </w:r>
    </w:p>
    <w:p w14:paraId="51E36D88" w14:textId="583C048E" w:rsidR="002E1332" w:rsidRPr="00210467" w:rsidRDefault="002E1332" w:rsidP="002E1332">
      <w:pPr>
        <w:pStyle w:val="ListBullet"/>
        <w:rPr>
          <w:color w:val="auto"/>
          <w:lang w:val="en-IN" w:eastAsia="en-IN"/>
        </w:rPr>
      </w:pPr>
      <w:r w:rsidRPr="00210467">
        <w:rPr>
          <w:color w:val="auto"/>
          <w:lang w:val="en-IN" w:eastAsia="en-IN"/>
        </w:rPr>
        <w:t xml:space="preserve">It will </w:t>
      </w:r>
      <w:r w:rsidRPr="00210467">
        <w:rPr>
          <w:b/>
          <w:bCs/>
          <w:color w:val="auto"/>
          <w:lang w:val="en-IN" w:eastAsia="en-IN"/>
        </w:rPr>
        <w:t>automatically find out</w:t>
      </w:r>
      <w:r w:rsidRPr="00210467">
        <w:rPr>
          <w:color w:val="auto"/>
          <w:lang w:val="en-IN" w:eastAsia="en-IN"/>
        </w:rPr>
        <w:t xml:space="preserve"> if the part is </w:t>
      </w:r>
      <w:r w:rsidRPr="00210467">
        <w:rPr>
          <w:b/>
          <w:bCs/>
          <w:color w:val="auto"/>
          <w:lang w:val="en-IN" w:eastAsia="en-IN"/>
        </w:rPr>
        <w:t>good</w:t>
      </w:r>
      <w:r w:rsidRPr="00210467">
        <w:rPr>
          <w:color w:val="auto"/>
          <w:lang w:val="en-IN" w:eastAsia="en-IN"/>
        </w:rPr>
        <w:t xml:space="preserve"> (no leak) or </w:t>
      </w:r>
      <w:r w:rsidRPr="00210467">
        <w:rPr>
          <w:b/>
          <w:bCs/>
          <w:color w:val="auto"/>
          <w:lang w:val="en-IN" w:eastAsia="en-IN"/>
        </w:rPr>
        <w:t>bad</w:t>
      </w:r>
      <w:r w:rsidRPr="00210467">
        <w:rPr>
          <w:color w:val="auto"/>
          <w:lang w:val="en-IN" w:eastAsia="en-IN"/>
        </w:rPr>
        <w:t xml:space="preserve"> (leak).</w:t>
      </w:r>
    </w:p>
    <w:p w14:paraId="07AB49CB" w14:textId="77777777" w:rsidR="002E1332" w:rsidRPr="00210467" w:rsidRDefault="002E1332" w:rsidP="002E1332">
      <w:pPr>
        <w:pStyle w:val="ListBullet"/>
        <w:rPr>
          <w:color w:val="auto"/>
          <w:lang w:val="en-IN" w:eastAsia="en-IN"/>
        </w:rPr>
      </w:pPr>
      <w:r w:rsidRPr="00210467">
        <w:rPr>
          <w:color w:val="auto"/>
          <w:lang w:val="en-IN" w:eastAsia="en-IN"/>
        </w:rPr>
        <w:t>The entire leak testing cycle is automated for accuracy, speed, and reliability.</w:t>
      </w:r>
    </w:p>
    <w:p w14:paraId="54172219" w14:textId="7A7B5CDD" w:rsidR="000164ED" w:rsidRPr="00210467" w:rsidRDefault="00A15AAE" w:rsidP="00A15AAE">
      <w:pPr>
        <w:pStyle w:val="ListBullet"/>
        <w:numPr>
          <w:ilvl w:val="0"/>
          <w:numId w:val="0"/>
        </w:numPr>
        <w:rPr>
          <w:color w:val="auto"/>
          <w:lang w:val="en-IN" w:eastAsia="en-IN"/>
        </w:rPr>
      </w:pPr>
      <w:r w:rsidRPr="00210467">
        <w:rPr>
          <w:color w:val="auto"/>
          <w:lang w:val="en-IN" w:eastAsia="en-IN"/>
        </w:rPr>
        <w:t xml:space="preserve">   </w:t>
      </w:r>
    </w:p>
    <w:p w14:paraId="680952D1" w14:textId="4650FD04" w:rsidR="000164ED" w:rsidRDefault="00A15AAE" w:rsidP="00EE1630">
      <w:pPr>
        <w:pStyle w:val="Space"/>
      </w:pPr>
      <w:r>
        <w:br/>
      </w:r>
      <w:r>
        <w:br/>
      </w:r>
      <w:r>
        <w:br/>
      </w:r>
    </w:p>
    <w:p w14:paraId="32F64934" w14:textId="77777777" w:rsidR="00A15AAE" w:rsidRDefault="00A15AAE" w:rsidP="00EE1630">
      <w:pPr>
        <w:pStyle w:val="Space"/>
      </w:pPr>
    </w:p>
    <w:p w14:paraId="0CA748A0" w14:textId="0899D0BC" w:rsidR="00A15AAE" w:rsidRPr="00A15AAE" w:rsidRDefault="00A15AAE" w:rsidP="00A15AAE">
      <w:pPr>
        <w:spacing w:after="160"/>
        <w:jc w:val="left"/>
        <w:rPr>
          <w:sz w:val="14"/>
        </w:rPr>
      </w:pPr>
      <w:r>
        <w:br w:type="page"/>
      </w:r>
    </w:p>
    <w:p w14:paraId="48BAFFA8" w14:textId="4AEC14E1" w:rsidR="000164ED" w:rsidRPr="00EA2625" w:rsidRDefault="00A15AAE" w:rsidP="00EA2625">
      <w:pPr>
        <w:pStyle w:val="Heading1"/>
      </w:pPr>
      <w:r>
        <w:lastRenderedPageBreak/>
        <w:t>PROJECTS</w:t>
      </w:r>
    </w:p>
    <w:p w14:paraId="48EEA0CE" w14:textId="7AE3CC99" w:rsidR="000164ED" w:rsidRPr="00210467" w:rsidRDefault="00A15AAE" w:rsidP="000164ED">
      <w:pPr>
        <w:pStyle w:val="List"/>
        <w:rPr>
          <w:color w:val="auto"/>
        </w:rPr>
      </w:pPr>
      <w:r w:rsidRPr="00210467">
        <w:rPr>
          <w:b/>
          <w:bCs/>
          <w:color w:val="auto"/>
        </w:rPr>
        <w:t>5 in One Robot Car using Arduino UNO</w:t>
      </w:r>
      <w:r w:rsidR="000164ED" w:rsidRPr="00210467">
        <w:rPr>
          <w:color w:val="auto"/>
        </w:rPr>
        <w:tab/>
      </w:r>
      <w:r w:rsidRPr="00210467">
        <w:rPr>
          <w:color w:val="auto"/>
        </w:rPr>
        <w:t>March,</w:t>
      </w:r>
      <w:r w:rsidR="000164ED" w:rsidRPr="00210467">
        <w:rPr>
          <w:color w:val="auto"/>
        </w:rPr>
        <w:t>20</w:t>
      </w:r>
      <w:r w:rsidRPr="00210467">
        <w:rPr>
          <w:color w:val="auto"/>
        </w:rPr>
        <w:t>24</w:t>
      </w:r>
    </w:p>
    <w:p w14:paraId="1BE13941" w14:textId="20DFC3CC" w:rsidR="00A15AAE" w:rsidRPr="00210467" w:rsidRDefault="00A15AAE" w:rsidP="000164ED">
      <w:pPr>
        <w:pStyle w:val="List"/>
        <w:rPr>
          <w:color w:val="auto"/>
        </w:rPr>
      </w:pPr>
      <w:r w:rsidRPr="00210467">
        <w:rPr>
          <w:color w:val="auto"/>
        </w:rPr>
        <w:t xml:space="preserve">Description: </w:t>
      </w:r>
    </w:p>
    <w:p w14:paraId="606128DF" w14:textId="0747B816" w:rsidR="00A15AAE" w:rsidRPr="00210467" w:rsidRDefault="00A15AAE" w:rsidP="000164ED">
      <w:pPr>
        <w:pStyle w:val="List"/>
        <w:rPr>
          <w:color w:val="auto"/>
        </w:rPr>
      </w:pPr>
      <w:r w:rsidRPr="00210467">
        <w:rPr>
          <w:color w:val="auto"/>
        </w:rPr>
        <w:t xml:space="preserve">This project involves the development of a multifunctional robot car using the Arduino UNO. The car is equipped with several capabilities, including </w:t>
      </w:r>
      <w:r w:rsidRPr="00210467">
        <w:rPr>
          <w:b/>
          <w:bCs/>
          <w:color w:val="auto"/>
        </w:rPr>
        <w:t>line following</w:t>
      </w:r>
      <w:r w:rsidRPr="00210467">
        <w:rPr>
          <w:color w:val="auto"/>
        </w:rPr>
        <w:t xml:space="preserve">, </w:t>
      </w:r>
      <w:r w:rsidRPr="00210467">
        <w:rPr>
          <w:b/>
          <w:bCs/>
          <w:color w:val="auto"/>
        </w:rPr>
        <w:t>obstacle avoidance</w:t>
      </w:r>
      <w:r w:rsidRPr="00210467">
        <w:rPr>
          <w:color w:val="auto"/>
        </w:rPr>
        <w:t xml:space="preserve">, and </w:t>
      </w:r>
      <w:r w:rsidRPr="00210467">
        <w:rPr>
          <w:b/>
          <w:bCs/>
          <w:color w:val="auto"/>
        </w:rPr>
        <w:t>Bluetooth control</w:t>
      </w:r>
      <w:r w:rsidRPr="00210467">
        <w:rPr>
          <w:color w:val="auto"/>
        </w:rPr>
        <w:t>, making it a versatile platform for various robotics applications. It combines sensors and actuators to navigate autonomously, avoid obstacles in real-time, and can be controlled remotely via Bluetooth, offering a user-friendly interface for interaction.</w:t>
      </w:r>
    </w:p>
    <w:p w14:paraId="25E1DC6C" w14:textId="77777777" w:rsidR="00A15AAE" w:rsidRPr="00210467" w:rsidRDefault="00A15AAE" w:rsidP="000164ED">
      <w:pPr>
        <w:pStyle w:val="List"/>
        <w:rPr>
          <w:color w:val="auto"/>
        </w:rPr>
      </w:pPr>
    </w:p>
    <w:p w14:paraId="059BD156" w14:textId="3CC98D46" w:rsidR="000164ED" w:rsidRPr="00210467" w:rsidRDefault="002A3862" w:rsidP="000164ED">
      <w:pPr>
        <w:pStyle w:val="List"/>
        <w:rPr>
          <w:color w:val="auto"/>
        </w:rPr>
      </w:pPr>
      <w:r w:rsidRPr="00210467">
        <w:rPr>
          <w:b/>
          <w:bCs/>
          <w:color w:val="auto"/>
        </w:rPr>
        <w:t>Hydroponics Project to Check pH and EC using Microcontroller 8051</w:t>
      </w:r>
      <w:r w:rsidR="000164ED" w:rsidRPr="00210467">
        <w:rPr>
          <w:color w:val="auto"/>
        </w:rPr>
        <w:tab/>
      </w:r>
      <w:r w:rsidRPr="00210467">
        <w:rPr>
          <w:color w:val="auto"/>
        </w:rPr>
        <w:t>March,</w:t>
      </w:r>
      <w:r w:rsidR="000164ED" w:rsidRPr="00210467">
        <w:rPr>
          <w:color w:val="auto"/>
        </w:rPr>
        <w:t>20</w:t>
      </w:r>
      <w:r w:rsidRPr="00210467">
        <w:rPr>
          <w:color w:val="auto"/>
        </w:rPr>
        <w:t>24</w:t>
      </w:r>
    </w:p>
    <w:p w14:paraId="22A98631" w14:textId="608DBBC8" w:rsidR="002A3862" w:rsidRPr="00210467" w:rsidRDefault="002A3862" w:rsidP="000164ED">
      <w:pPr>
        <w:pStyle w:val="List"/>
        <w:rPr>
          <w:color w:val="auto"/>
        </w:rPr>
      </w:pPr>
      <w:r w:rsidRPr="00210467">
        <w:rPr>
          <w:color w:val="auto"/>
        </w:rPr>
        <w:t>Description:</w:t>
      </w:r>
    </w:p>
    <w:p w14:paraId="4E925B64" w14:textId="361F416D" w:rsidR="002A3862" w:rsidRPr="00210467" w:rsidRDefault="002A3862" w:rsidP="000164ED">
      <w:pPr>
        <w:pStyle w:val="List"/>
        <w:rPr>
          <w:color w:val="auto"/>
        </w:rPr>
      </w:pPr>
      <w:r w:rsidRPr="00210467">
        <w:rPr>
          <w:color w:val="auto"/>
        </w:rPr>
        <w:t xml:space="preserve">This project involves designing a system to </w:t>
      </w:r>
      <w:r w:rsidRPr="00210467">
        <w:rPr>
          <w:b/>
          <w:bCs/>
          <w:color w:val="auto"/>
        </w:rPr>
        <w:t>monitor and display pH</w:t>
      </w:r>
      <w:r w:rsidRPr="00210467">
        <w:rPr>
          <w:color w:val="auto"/>
        </w:rPr>
        <w:t xml:space="preserve"> and </w:t>
      </w:r>
      <w:r w:rsidRPr="00210467">
        <w:rPr>
          <w:b/>
          <w:bCs/>
          <w:color w:val="auto"/>
        </w:rPr>
        <w:t>Electrical Conductivity (EC)</w:t>
      </w:r>
      <w:r w:rsidRPr="00210467">
        <w:rPr>
          <w:color w:val="auto"/>
        </w:rPr>
        <w:t xml:space="preserve"> values of the hydroponic solution. The system uses </w:t>
      </w:r>
      <w:r w:rsidRPr="00210467">
        <w:rPr>
          <w:b/>
          <w:bCs/>
          <w:color w:val="auto"/>
        </w:rPr>
        <w:t>pH and EC sensors</w:t>
      </w:r>
      <w:r w:rsidRPr="00210467">
        <w:rPr>
          <w:color w:val="auto"/>
        </w:rPr>
        <w:t xml:space="preserve"> to measure the water quality in real time, which is crucial for optimal plant growth. These sensors are interfaced with an </w:t>
      </w:r>
      <w:r w:rsidRPr="00210467">
        <w:rPr>
          <w:b/>
          <w:bCs/>
          <w:color w:val="auto"/>
        </w:rPr>
        <w:t>8051 microcontroller</w:t>
      </w:r>
      <w:r w:rsidRPr="00210467">
        <w:rPr>
          <w:color w:val="auto"/>
        </w:rPr>
        <w:t>, which processes the sensor data, converts it into readable values, and displays them on an LCD screen. This allows users to easily monitor and maintain the ideal nutrient levels in the hydroponic system for efficient plant cultivation.</w:t>
      </w:r>
    </w:p>
    <w:p w14:paraId="64183417" w14:textId="1ADA3977" w:rsidR="002A3862" w:rsidRPr="00210467" w:rsidRDefault="002A3862" w:rsidP="000164ED">
      <w:pPr>
        <w:pStyle w:val="List"/>
        <w:rPr>
          <w:color w:val="auto"/>
        </w:rPr>
      </w:pPr>
    </w:p>
    <w:p w14:paraId="0B52881F" w14:textId="06200F11" w:rsidR="00210467" w:rsidRPr="00210467" w:rsidRDefault="002A3862" w:rsidP="00210467">
      <w:pPr>
        <w:pStyle w:val="Heading1"/>
      </w:pPr>
      <w:r>
        <w:t>WorkShop and Cirtifications</w:t>
      </w:r>
    </w:p>
    <w:p w14:paraId="079BD5B9" w14:textId="3462577A" w:rsidR="002A3862" w:rsidRPr="00210467" w:rsidRDefault="002A3862" w:rsidP="002A3862">
      <w:pPr>
        <w:rPr>
          <w:color w:val="auto"/>
        </w:rPr>
      </w:pPr>
      <w:r w:rsidRPr="00210467">
        <w:rPr>
          <w:b/>
          <w:bCs/>
          <w:color w:val="auto"/>
        </w:rPr>
        <w:t xml:space="preserve"> </w:t>
      </w:r>
      <w:r w:rsidR="00210467">
        <w:rPr>
          <w:b/>
          <w:bCs/>
          <w:color w:val="auto"/>
        </w:rPr>
        <w:t>“</w:t>
      </w:r>
      <w:r w:rsidRPr="00210467">
        <w:rPr>
          <w:b/>
          <w:bCs/>
          <w:color w:val="auto"/>
        </w:rPr>
        <w:t>Blood</w:t>
      </w:r>
      <w:r w:rsidRPr="00210467">
        <w:rPr>
          <w:b/>
          <w:bCs/>
          <w:color w:val="auto"/>
        </w:rPr>
        <w:t xml:space="preserve"> Donation Camp Volunteer – National Service Scheme</w:t>
      </w:r>
      <w:r w:rsidRPr="00210467">
        <w:rPr>
          <w:b/>
          <w:bCs/>
          <w:color w:val="auto"/>
        </w:rPr>
        <w:t>”</w:t>
      </w:r>
      <w:r w:rsidR="00210467">
        <w:rPr>
          <w:b/>
          <w:bCs/>
          <w:color w:val="auto"/>
        </w:rPr>
        <w:t>,</w:t>
      </w:r>
      <w:r w:rsidRPr="00210467">
        <w:rPr>
          <w:color w:val="auto"/>
        </w:rPr>
        <w:t>2024</w:t>
      </w:r>
    </w:p>
    <w:p w14:paraId="5CC8A358" w14:textId="2883FBB7" w:rsidR="002A3862" w:rsidRPr="00210467" w:rsidRDefault="00210467" w:rsidP="002A3862">
      <w:pPr>
        <w:rPr>
          <w:color w:val="auto"/>
        </w:rPr>
      </w:pPr>
      <w:r>
        <w:rPr>
          <w:b/>
          <w:bCs/>
          <w:color w:val="auto"/>
        </w:rPr>
        <w:t>“</w:t>
      </w:r>
      <w:r w:rsidR="002A3862" w:rsidRPr="00210467">
        <w:rPr>
          <w:b/>
          <w:bCs/>
          <w:color w:val="auto"/>
        </w:rPr>
        <w:t xml:space="preserve">Volunteer Experience – IEEE </w:t>
      </w:r>
      <w:proofErr w:type="spellStart"/>
      <w:r w:rsidR="002A3862" w:rsidRPr="00210467">
        <w:rPr>
          <w:b/>
          <w:bCs/>
          <w:color w:val="auto"/>
        </w:rPr>
        <w:t>ComSoc</w:t>
      </w:r>
      <w:proofErr w:type="spellEnd"/>
      <w:r w:rsidR="002A3862" w:rsidRPr="00210467">
        <w:rPr>
          <w:b/>
          <w:bCs/>
          <w:color w:val="auto"/>
        </w:rPr>
        <w:t xml:space="preserve"> Society (</w:t>
      </w:r>
      <w:proofErr w:type="spellStart"/>
      <w:r w:rsidR="002A3862" w:rsidRPr="00210467">
        <w:rPr>
          <w:b/>
          <w:bCs/>
          <w:color w:val="auto"/>
        </w:rPr>
        <w:t>ELIpy</w:t>
      </w:r>
      <w:proofErr w:type="spellEnd"/>
      <w:r w:rsidR="002A3862" w:rsidRPr="00210467">
        <w:rPr>
          <w:b/>
          <w:bCs/>
          <w:color w:val="auto"/>
        </w:rPr>
        <w:t>)</w:t>
      </w:r>
      <w:r>
        <w:rPr>
          <w:b/>
          <w:bCs/>
          <w:color w:val="auto"/>
        </w:rPr>
        <w:t>”</w:t>
      </w:r>
      <w:r w:rsidRPr="00210467">
        <w:rPr>
          <w:b/>
          <w:bCs/>
          <w:color w:val="auto"/>
        </w:rPr>
        <w:t>,</w:t>
      </w:r>
      <w:r w:rsidRPr="00210467">
        <w:rPr>
          <w:color w:val="auto"/>
        </w:rPr>
        <w:t>2024</w:t>
      </w:r>
    </w:p>
    <w:p w14:paraId="5C8256C6" w14:textId="0B64C83C" w:rsidR="00210467" w:rsidRPr="00210467" w:rsidRDefault="00210467" w:rsidP="002A3862">
      <w:pPr>
        <w:rPr>
          <w:color w:val="auto"/>
        </w:rPr>
      </w:pPr>
      <w:r>
        <w:rPr>
          <w:b/>
          <w:bCs/>
          <w:color w:val="auto"/>
        </w:rPr>
        <w:t>“</w:t>
      </w:r>
      <w:r w:rsidRPr="00210467">
        <w:rPr>
          <w:b/>
          <w:bCs/>
          <w:color w:val="auto"/>
        </w:rPr>
        <w:t xml:space="preserve">Participated in Antena Design Work shop held </w:t>
      </w:r>
      <w:proofErr w:type="gramStart"/>
      <w:r w:rsidRPr="00210467">
        <w:rPr>
          <w:b/>
          <w:bCs/>
          <w:color w:val="auto"/>
        </w:rPr>
        <w:t>by  IEEE</w:t>
      </w:r>
      <w:proofErr w:type="gramEnd"/>
      <w:r w:rsidRPr="00210467">
        <w:rPr>
          <w:b/>
          <w:bCs/>
          <w:color w:val="auto"/>
        </w:rPr>
        <w:t xml:space="preserve">  RIT-</w:t>
      </w:r>
      <w:proofErr w:type="gramStart"/>
      <w:r w:rsidRPr="00210467">
        <w:rPr>
          <w:b/>
          <w:bCs/>
          <w:color w:val="auto"/>
        </w:rPr>
        <w:t>B  MTT</w:t>
      </w:r>
      <w:proofErr w:type="gramEnd"/>
      <w:r w:rsidRPr="00210467">
        <w:rPr>
          <w:b/>
          <w:bCs/>
          <w:color w:val="auto"/>
        </w:rPr>
        <w:t>-S and AP-S”,</w:t>
      </w:r>
      <w:r>
        <w:rPr>
          <w:b/>
          <w:bCs/>
          <w:color w:val="auto"/>
        </w:rPr>
        <w:t xml:space="preserve"> </w:t>
      </w:r>
      <w:r>
        <w:rPr>
          <w:color w:val="auto"/>
        </w:rPr>
        <w:t>June 2024</w:t>
      </w:r>
    </w:p>
    <w:p w14:paraId="00589398" w14:textId="77777777" w:rsidR="00210467" w:rsidRDefault="00210467" w:rsidP="002A3862"/>
    <w:p w14:paraId="12337B99" w14:textId="77777777" w:rsidR="00210467" w:rsidRDefault="00210467" w:rsidP="002A3862"/>
    <w:p w14:paraId="5573FAD7" w14:textId="77777777" w:rsidR="00210467" w:rsidRDefault="00210467" w:rsidP="002A3862"/>
    <w:p w14:paraId="69D13FE9" w14:textId="77777777" w:rsidR="00210467" w:rsidRDefault="00210467" w:rsidP="002A3862"/>
    <w:p w14:paraId="70002C39" w14:textId="77777777" w:rsidR="00210467" w:rsidRDefault="00210467" w:rsidP="002A3862"/>
    <w:p w14:paraId="6690F431" w14:textId="77777777" w:rsidR="00210467" w:rsidRDefault="00210467" w:rsidP="002A3862"/>
    <w:p w14:paraId="2760923E" w14:textId="77777777" w:rsidR="002A3862" w:rsidRDefault="002A3862" w:rsidP="002A3862"/>
    <w:p w14:paraId="66CD105C" w14:textId="77777777" w:rsidR="002A3862" w:rsidRPr="002A3862" w:rsidRDefault="002A3862" w:rsidP="002A3862"/>
    <w:p w14:paraId="3A8124E3" w14:textId="77777777" w:rsidR="002A3862" w:rsidRPr="000164ED" w:rsidRDefault="002A3862" w:rsidP="000164ED">
      <w:pPr>
        <w:pStyle w:val="List"/>
      </w:pPr>
    </w:p>
    <w:sectPr w:rsidR="002A3862" w:rsidRPr="000164ED" w:rsidSect="00E5133F">
      <w:pgSz w:w="12240" w:h="1584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5A230" w14:textId="77777777" w:rsidR="00DC1DE8" w:rsidRDefault="00DC1DE8" w:rsidP="00EF270B">
      <w:pPr>
        <w:spacing w:line="240" w:lineRule="auto"/>
      </w:pPr>
      <w:r>
        <w:separator/>
      </w:r>
    </w:p>
  </w:endnote>
  <w:endnote w:type="continuationSeparator" w:id="0">
    <w:p w14:paraId="54E6B208" w14:textId="77777777" w:rsidR="00DC1DE8" w:rsidRDefault="00DC1DE8"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A4EAE" w14:textId="77777777" w:rsidR="00DC1DE8" w:rsidRDefault="00DC1DE8" w:rsidP="00EF270B">
      <w:pPr>
        <w:spacing w:line="240" w:lineRule="auto"/>
      </w:pPr>
      <w:r>
        <w:separator/>
      </w:r>
    </w:p>
  </w:footnote>
  <w:footnote w:type="continuationSeparator" w:id="0">
    <w:p w14:paraId="1671D2EB" w14:textId="77777777" w:rsidR="00DC1DE8" w:rsidRDefault="00DC1DE8"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438C4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9F3A30"/>
    <w:multiLevelType w:val="hybridMultilevel"/>
    <w:tmpl w:val="2578F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12AA4"/>
    <w:multiLevelType w:val="multilevel"/>
    <w:tmpl w:val="07DE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055009549">
    <w:abstractNumId w:val="2"/>
  </w:num>
  <w:num w:numId="2" w16cid:durableId="873925989">
    <w:abstractNumId w:val="6"/>
  </w:num>
  <w:num w:numId="3" w16cid:durableId="1145048583">
    <w:abstractNumId w:val="3"/>
  </w:num>
  <w:num w:numId="4" w16cid:durableId="428891247">
    <w:abstractNumId w:val="4"/>
  </w:num>
  <w:num w:numId="5" w16cid:durableId="1991596441">
    <w:abstractNumId w:val="0"/>
  </w:num>
  <w:num w:numId="6" w16cid:durableId="1876771909">
    <w:abstractNumId w:val="5"/>
  </w:num>
  <w:num w:numId="7" w16cid:durableId="490029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15"/>
    <w:rsid w:val="000164ED"/>
    <w:rsid w:val="00036F36"/>
    <w:rsid w:val="000429E8"/>
    <w:rsid w:val="000E4322"/>
    <w:rsid w:val="00210467"/>
    <w:rsid w:val="00224CF9"/>
    <w:rsid w:val="00257458"/>
    <w:rsid w:val="00257731"/>
    <w:rsid w:val="002A3862"/>
    <w:rsid w:val="002E1332"/>
    <w:rsid w:val="00311408"/>
    <w:rsid w:val="00336B0F"/>
    <w:rsid w:val="00353109"/>
    <w:rsid w:val="003B7AE8"/>
    <w:rsid w:val="003D26C7"/>
    <w:rsid w:val="003D500A"/>
    <w:rsid w:val="004306FB"/>
    <w:rsid w:val="00463114"/>
    <w:rsid w:val="00475B42"/>
    <w:rsid w:val="0048632A"/>
    <w:rsid w:val="00490F15"/>
    <w:rsid w:val="00491853"/>
    <w:rsid w:val="004F5FAC"/>
    <w:rsid w:val="005111D0"/>
    <w:rsid w:val="005718FB"/>
    <w:rsid w:val="005933EA"/>
    <w:rsid w:val="005F2437"/>
    <w:rsid w:val="00657E77"/>
    <w:rsid w:val="00663949"/>
    <w:rsid w:val="006B04B2"/>
    <w:rsid w:val="006C0F34"/>
    <w:rsid w:val="006E7E6D"/>
    <w:rsid w:val="007206DE"/>
    <w:rsid w:val="007B4308"/>
    <w:rsid w:val="007D6B67"/>
    <w:rsid w:val="007F4E96"/>
    <w:rsid w:val="008C57C3"/>
    <w:rsid w:val="009B28A1"/>
    <w:rsid w:val="009C02B9"/>
    <w:rsid w:val="00A03370"/>
    <w:rsid w:val="00A15AAE"/>
    <w:rsid w:val="00AF2A9F"/>
    <w:rsid w:val="00B0165F"/>
    <w:rsid w:val="00B80FFE"/>
    <w:rsid w:val="00B8250D"/>
    <w:rsid w:val="00B84486"/>
    <w:rsid w:val="00BE1752"/>
    <w:rsid w:val="00C4642B"/>
    <w:rsid w:val="00D30150"/>
    <w:rsid w:val="00D31730"/>
    <w:rsid w:val="00D920AB"/>
    <w:rsid w:val="00DC1DE8"/>
    <w:rsid w:val="00DD53B4"/>
    <w:rsid w:val="00E17A6C"/>
    <w:rsid w:val="00E3298B"/>
    <w:rsid w:val="00E5133F"/>
    <w:rsid w:val="00E724A0"/>
    <w:rsid w:val="00E95B46"/>
    <w:rsid w:val="00EA2625"/>
    <w:rsid w:val="00EB3F0C"/>
    <w:rsid w:val="00ED3713"/>
    <w:rsid w:val="00EE1630"/>
    <w:rsid w:val="00EF270B"/>
    <w:rsid w:val="00F247DE"/>
    <w:rsid w:val="00F57BDD"/>
    <w:rsid w:val="00FB0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B1E4"/>
  <w15:chartTrackingRefBased/>
  <w15:docId w15:val="{0AC368EF-2AC6-49A6-B5DD-56A13A98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30"/>
    <w:pPr>
      <w:spacing w:after="0"/>
      <w:jc w:val="both"/>
    </w:pPr>
    <w:rPr>
      <w:color w:val="747474" w:themeColor="background2" w:themeShade="80"/>
      <w:position w:val="8"/>
      <w:lang w:val="en-US"/>
    </w:rPr>
  </w:style>
  <w:style w:type="paragraph" w:styleId="Heading1">
    <w:name w:val="heading 1"/>
    <w:basedOn w:val="Normal"/>
    <w:next w:val="Normal"/>
    <w:link w:val="Heading1Char"/>
    <w:uiPriority w:val="9"/>
    <w:qFormat/>
    <w:rsid w:val="00EA2625"/>
    <w:pPr>
      <w:spacing w:after="80"/>
      <w:outlineLvl w:val="0"/>
    </w:pPr>
    <w:rPr>
      <w:rFonts w:cs="Open Sans"/>
      <w:b/>
      <w:caps/>
      <w:color w:val="262626" w:themeColor="text1" w:themeTint="D9"/>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F270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34"/>
    <w:semiHidden/>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0164ED"/>
    <w:pPr>
      <w:spacing w:after="60" w:line="240" w:lineRule="auto"/>
      <w:contextualSpacing/>
    </w:pPr>
    <w:rPr>
      <w:rFonts w:asciiTheme="majorHAnsi" w:eastAsiaTheme="majorEastAsia" w:hAnsiTheme="majorHAnsi" w:cstheme="majorBidi"/>
      <w:b/>
      <w:caps/>
      <w:color w:val="3A3A3A" w:themeColor="background2" w:themeShade="40"/>
      <w:spacing w:val="20"/>
      <w:sz w:val="44"/>
      <w:szCs w:val="56"/>
    </w:rPr>
  </w:style>
  <w:style w:type="character" w:customStyle="1" w:styleId="TitleChar">
    <w:name w:val="Title Char"/>
    <w:basedOn w:val="DefaultParagraphFont"/>
    <w:link w:val="Title"/>
    <w:uiPriority w:val="10"/>
    <w:rsid w:val="000164ED"/>
    <w:rPr>
      <w:rFonts w:asciiTheme="majorHAnsi" w:eastAsiaTheme="majorEastAsia" w:hAnsiTheme="majorHAnsi" w:cstheme="majorBidi"/>
      <w:b/>
      <w:caps/>
      <w:color w:val="3A3A3A" w:themeColor="background2" w:themeShade="40"/>
      <w:spacing w:val="20"/>
      <w:position w:val="8"/>
      <w:sz w:val="44"/>
      <w:szCs w:val="56"/>
      <w:lang w:val="en-US"/>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EA2625"/>
    <w:rPr>
      <w:rFonts w:cs="Open Sans"/>
      <w:b/>
      <w:caps/>
      <w:color w:val="262626" w:themeColor="text1" w:themeTint="D9"/>
      <w:position w:val="8"/>
      <w:sz w:val="26"/>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 w:type="paragraph" w:styleId="List">
    <w:name w:val="List"/>
    <w:basedOn w:val="Normal"/>
    <w:uiPriority w:val="99"/>
    <w:rsid w:val="00EA2625"/>
    <w:pPr>
      <w:tabs>
        <w:tab w:val="right" w:pos="10800"/>
      </w:tabs>
    </w:pPr>
    <w:rPr>
      <w:sz w:val="24"/>
    </w:rPr>
  </w:style>
  <w:style w:type="paragraph" w:styleId="ListBullet">
    <w:name w:val="List Bullet"/>
    <w:basedOn w:val="Normal"/>
    <w:uiPriority w:val="99"/>
    <w:rsid w:val="00EE1630"/>
    <w:pPr>
      <w:numPr>
        <w:numId w:val="5"/>
      </w:numPr>
      <w:spacing w:line="240" w:lineRule="auto"/>
      <w:ind w:left="1080"/>
      <w:contextualSpacing/>
    </w:pPr>
  </w:style>
  <w:style w:type="character" w:styleId="Emphasis">
    <w:name w:val="Emphasis"/>
    <w:basedOn w:val="DefaultParagraphFont"/>
    <w:uiPriority w:val="20"/>
    <w:qFormat/>
    <w:rsid w:val="00EA2625"/>
    <w:rPr>
      <w:b/>
      <w:i w:val="0"/>
      <w:iCs/>
    </w:rPr>
  </w:style>
  <w:style w:type="paragraph" w:customStyle="1" w:styleId="Space">
    <w:name w:val="Space"/>
    <w:basedOn w:val="Normal"/>
    <w:qFormat/>
    <w:rsid w:val="00EA2625"/>
    <w:rPr>
      <w:sz w:val="14"/>
    </w:rPr>
  </w:style>
  <w:style w:type="character" w:styleId="Strong">
    <w:name w:val="Strong"/>
    <w:basedOn w:val="DefaultParagraphFont"/>
    <w:uiPriority w:val="22"/>
    <w:qFormat/>
    <w:rsid w:val="002E1332"/>
    <w:rPr>
      <w:b/>
      <w:bCs/>
    </w:rPr>
  </w:style>
  <w:style w:type="character" w:styleId="FollowedHyperlink">
    <w:name w:val="FollowedHyperlink"/>
    <w:basedOn w:val="DefaultParagraphFont"/>
    <w:uiPriority w:val="99"/>
    <w:semiHidden/>
    <w:unhideWhenUsed/>
    <w:rsid w:val="002104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648450">
      <w:bodyDiv w:val="1"/>
      <w:marLeft w:val="0"/>
      <w:marRight w:val="0"/>
      <w:marTop w:val="0"/>
      <w:marBottom w:val="0"/>
      <w:divBdr>
        <w:top w:val="none" w:sz="0" w:space="0" w:color="auto"/>
        <w:left w:val="none" w:sz="0" w:space="0" w:color="auto"/>
        <w:bottom w:val="none" w:sz="0" w:space="0" w:color="auto"/>
        <w:right w:val="none" w:sz="0" w:space="0" w:color="auto"/>
      </w:divBdr>
    </w:div>
    <w:div w:id="1216619665">
      <w:bodyDiv w:val="1"/>
      <w:marLeft w:val="0"/>
      <w:marRight w:val="0"/>
      <w:marTop w:val="0"/>
      <w:marBottom w:val="0"/>
      <w:divBdr>
        <w:top w:val="none" w:sz="0" w:space="0" w:color="auto"/>
        <w:left w:val="none" w:sz="0" w:space="0" w:color="auto"/>
        <w:bottom w:val="none" w:sz="0" w:space="0" w:color="auto"/>
        <w:right w:val="none" w:sz="0" w:space="0" w:color="auto"/>
      </w:divBdr>
    </w:div>
    <w:div w:id="1228149271">
      <w:bodyDiv w:val="1"/>
      <w:marLeft w:val="0"/>
      <w:marRight w:val="0"/>
      <w:marTop w:val="0"/>
      <w:marBottom w:val="0"/>
      <w:divBdr>
        <w:top w:val="none" w:sz="0" w:space="0" w:color="auto"/>
        <w:left w:val="none" w:sz="0" w:space="0" w:color="auto"/>
        <w:bottom w:val="none" w:sz="0" w:space="0" w:color="auto"/>
        <w:right w:val="none" w:sz="0" w:space="0" w:color="auto"/>
      </w:divBdr>
    </w:div>
    <w:div w:id="1393581837">
      <w:bodyDiv w:val="1"/>
      <w:marLeft w:val="0"/>
      <w:marRight w:val="0"/>
      <w:marTop w:val="0"/>
      <w:marBottom w:val="0"/>
      <w:divBdr>
        <w:top w:val="none" w:sz="0" w:space="0" w:color="auto"/>
        <w:left w:val="none" w:sz="0" w:space="0" w:color="auto"/>
        <w:bottom w:val="none" w:sz="0" w:space="0" w:color="auto"/>
        <w:right w:val="none" w:sz="0" w:space="0" w:color="auto"/>
      </w:divBdr>
    </w:div>
    <w:div w:id="169869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akarthik0011@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y\AppData\Roaming\Microsoft\Templates\Simple%20marketing%20director%20resume.dotx" TargetMode="Externa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13">
      <a:majorFont>
        <a:latin typeface="Baskerville Old Face"/>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3.xml><?xml version="1.0" encoding="utf-8"?>
<ds:datastoreItem xmlns:ds="http://schemas.openxmlformats.org/officeDocument/2006/customXml" ds:itemID="{E334ADCA-0391-45BE-A0B8-AA9AA901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marketing director resume</Template>
  <TotalTime>61</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dc:creator>
  <cp:keywords/>
  <dc:description/>
  <cp:lastModifiedBy>Dhanyashree a</cp:lastModifiedBy>
  <cp:revision>1</cp:revision>
  <dcterms:created xsi:type="dcterms:W3CDTF">2025-04-27T10:13:00Z</dcterms:created>
  <dcterms:modified xsi:type="dcterms:W3CDTF">2025-04-27T11:14:00Z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